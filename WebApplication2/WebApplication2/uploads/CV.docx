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330"/>
        <w:tblW w:w="537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050"/>
        <w:gridCol w:w="5235"/>
      </w:tblGrid>
      <w:tr w:rsidR="007A0F44" w:rsidRPr="00565B06" w:rsidTr="00BA549D">
        <w:trPr>
          <w:trHeight w:hRule="exact" w:val="2266"/>
        </w:trPr>
        <w:tc>
          <w:tcPr>
            <w:tcW w:w="4050" w:type="dxa"/>
            <w:tcMar>
              <w:right w:w="144" w:type="dxa"/>
            </w:tcMar>
            <w:vAlign w:val="bottom"/>
          </w:tcPr>
          <w:p w:rsidR="007A0F44" w:rsidRPr="00BA549D" w:rsidRDefault="00BA549D" w:rsidP="00BA549D">
            <w:pPr>
              <w:pStyle w:val="Title"/>
              <w:rPr>
                <w:sz w:val="52"/>
              </w:rPr>
            </w:pPr>
            <w:r w:rsidRPr="00AB38B5">
              <w:rPr>
                <w:sz w:val="48"/>
              </w:rPr>
              <w:t>Muhammad arham Farooqui</w:t>
            </w:r>
          </w:p>
        </w:tc>
        <w:tc>
          <w:tcPr>
            <w:tcW w:w="5235" w:type="dxa"/>
            <w:tcMar>
              <w:left w:w="144" w:type="dxa"/>
            </w:tcMar>
            <w:vAlign w:val="bottom"/>
          </w:tcPr>
          <w:p w:rsidR="007A0F44" w:rsidRDefault="00665ABE" w:rsidP="00BA549D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028C1DBA5ACC4EF79302E0E0E7D3544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A549D" w:rsidRPr="00BA549D">
                  <w:t>Flat No. G-4, Star Shelters, Block-18, Gulistan-e-Jauhar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6A14A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65ABE" w:rsidP="00BA549D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6D04BA0EADD430DBE3AABFE72B6FDA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A549D">
                  <w:t>03202081329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83DF8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65ABE" w:rsidP="00BA549D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B777AB6D9ED94B90854B485BB0F3C8A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BA549D">
                  <w:t>arhamfarooqui777@gmail.com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53ED4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665ABE" w:rsidP="00BA549D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57B8BF8781474BAF93EAFB842A1C2D5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BA549D" w:rsidRPr="009D0878">
                  <w:t>LinkedIn Profile</w:t>
                </w:r>
              </w:sdtContent>
            </w:sdt>
            <w:r w:rsidR="007A0F44">
              <w:t xml:space="preserve">  </w:t>
            </w:r>
          </w:p>
          <w:p w:rsidR="007A0F44" w:rsidRPr="00565B06" w:rsidRDefault="007A0F44" w:rsidP="00BA549D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6368C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665ABE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6FE2967EEB641C7A47E645A2ACFAF5C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BA549D" w:rsidP="007850D1">
      <w:r>
        <w:t>To work in a good environment and to learn as much as I can.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4DC5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665ABE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4FC3D228602A4FA68E5B999644FFCD0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0E24AC" w:rsidRDefault="00BA549D" w:rsidP="00BA549D">
      <w:pPr>
        <w:pStyle w:val="Heading2"/>
      </w:pPr>
      <w:r>
        <w:t>Matriculation</w:t>
      </w:r>
      <w:r w:rsidR="007C0E0E" w:rsidRPr="00565B06">
        <w:t xml:space="preserve"> | </w:t>
      </w:r>
      <w:r>
        <w:rPr>
          <w:rStyle w:val="Emphasis"/>
        </w:rPr>
        <w:t>Shaheen Public School Campus 1</w:t>
      </w:r>
    </w:p>
    <w:p w:rsidR="00BA549D" w:rsidRPr="00565B06" w:rsidRDefault="00BA549D" w:rsidP="007850D1"/>
    <w:p w:rsidR="007C0E0E" w:rsidRDefault="00BA549D" w:rsidP="00BA549D">
      <w:pPr>
        <w:pStyle w:val="Heading2"/>
        <w:rPr>
          <w:rStyle w:val="Emphasis"/>
        </w:rPr>
      </w:pPr>
      <w:r>
        <w:t>Intermediate</w:t>
      </w:r>
      <w:r w:rsidR="007C0E0E" w:rsidRPr="00565B06">
        <w:t xml:space="preserve"> </w:t>
      </w:r>
      <w:r w:rsidR="00AB38B5">
        <w:t>2018-2020</w:t>
      </w:r>
      <w:r w:rsidR="007C0E0E" w:rsidRPr="00565B06">
        <w:t xml:space="preserve">| </w:t>
      </w:r>
      <w:r>
        <w:rPr>
          <w:rStyle w:val="Emphasis"/>
        </w:rPr>
        <w:t>Government Degree Boys College Jauhar</w:t>
      </w:r>
    </w:p>
    <w:p w:rsidR="00BA549D" w:rsidRDefault="00BA549D" w:rsidP="00BA549D">
      <w:pPr>
        <w:pStyle w:val="Heading2"/>
        <w:rPr>
          <w:rStyle w:val="Emphasis"/>
        </w:rPr>
      </w:pPr>
    </w:p>
    <w:p w:rsidR="00BA549D" w:rsidRDefault="00BA549D" w:rsidP="00BA549D">
      <w:pPr>
        <w:pStyle w:val="Heading2"/>
        <w:rPr>
          <w:rStyle w:val="Emphasis"/>
        </w:rPr>
      </w:pPr>
      <w:r>
        <w:t>Diploma</w:t>
      </w:r>
      <w:r w:rsidR="00AB38B5">
        <w:t xml:space="preserve"> 2020</w:t>
      </w:r>
      <w:r>
        <w:t>|</w:t>
      </w:r>
      <w:bookmarkStart w:id="0" w:name="_GoBack"/>
      <w:bookmarkEnd w:id="0"/>
      <w:r>
        <w:t xml:space="preserve"> </w:t>
      </w:r>
      <w:r>
        <w:rPr>
          <w:rStyle w:val="Emphasis"/>
        </w:rPr>
        <w:t>Aligarh Institute of Technology (Present)</w:t>
      </w:r>
    </w:p>
    <w:p w:rsidR="00BA549D" w:rsidRPr="00565B06" w:rsidRDefault="00BA549D" w:rsidP="00BA549D">
      <w:pPr>
        <w:pStyle w:val="Heading2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BC1F4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665ABE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91ECA560C13146C086A149D8FD0E1CCB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Default="00BA549D" w:rsidP="00BA549D">
      <w:pPr>
        <w:pStyle w:val="Heading2"/>
        <w:rPr>
          <w:rStyle w:val="Emphasis"/>
        </w:rPr>
      </w:pPr>
      <w:r>
        <w:t>Salesman</w:t>
      </w:r>
      <w:r w:rsidR="005E088C" w:rsidRPr="00565B06">
        <w:t xml:space="preserve"> | </w:t>
      </w:r>
      <w:r>
        <w:rPr>
          <w:rStyle w:val="Emphasis"/>
        </w:rPr>
        <w:t>Auto Selection Japan Ltd.</w:t>
      </w:r>
    </w:p>
    <w:p w:rsidR="005E088C" w:rsidRDefault="00BA549D" w:rsidP="00BA549D">
      <w:pPr>
        <w:pStyle w:val="Heading2"/>
        <w:rPr>
          <w:rStyle w:val="Emphasis"/>
        </w:rPr>
      </w:pPr>
      <w:r>
        <w:rPr>
          <w:rStyle w:val="Emphasis"/>
        </w:rPr>
        <w:t>2 months experience</w:t>
      </w:r>
    </w:p>
    <w:p w:rsidR="005E088C" w:rsidRPr="00565B06" w:rsidRDefault="005E088C" w:rsidP="00BA549D">
      <w:pPr>
        <w:pStyle w:val="Heading2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5A4E8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665ABE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F2B2FA24850643B0B727C828FD812785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BA549D" w:rsidP="00565B06">
            <w:pPr>
              <w:pStyle w:val="ListBullet"/>
              <w:spacing w:after="80"/>
            </w:pPr>
            <w:r>
              <w:t>HTML</w:t>
            </w:r>
          </w:p>
          <w:p w:rsidR="00316CE4" w:rsidRDefault="00BA549D" w:rsidP="00BA549D">
            <w:pPr>
              <w:pStyle w:val="ListBullet"/>
              <w:spacing w:after="80"/>
            </w:pPr>
            <w:r>
              <w:t>CSS</w:t>
            </w:r>
          </w:p>
          <w:p w:rsidR="00BA549D" w:rsidRDefault="00BA549D" w:rsidP="00BA549D">
            <w:pPr>
              <w:pStyle w:val="ListBullet"/>
              <w:spacing w:after="80"/>
            </w:pPr>
            <w:r>
              <w:t>PHP</w:t>
            </w:r>
          </w:p>
          <w:p w:rsidR="00BA549D" w:rsidRDefault="00BA549D" w:rsidP="00BA549D">
            <w:pPr>
              <w:pStyle w:val="ListBullet"/>
              <w:spacing w:after="80"/>
            </w:pPr>
            <w:r>
              <w:t xml:space="preserve">Java </w:t>
            </w:r>
          </w:p>
          <w:p w:rsidR="00BA549D" w:rsidRPr="00565B06" w:rsidRDefault="00BA549D" w:rsidP="00BA549D">
            <w:pPr>
              <w:pStyle w:val="ListBullet"/>
              <w:spacing w:after="80"/>
            </w:pPr>
            <w:r>
              <w:t>WordPress</w:t>
            </w:r>
          </w:p>
        </w:tc>
        <w:tc>
          <w:tcPr>
            <w:tcW w:w="4320" w:type="dxa"/>
            <w:tcMar>
              <w:left w:w="576" w:type="dxa"/>
            </w:tcMar>
          </w:tcPr>
          <w:p w:rsidR="00F904FC" w:rsidRPr="00565B06" w:rsidRDefault="00BA549D" w:rsidP="00BA549D">
            <w:pPr>
              <w:pStyle w:val="ListBullet"/>
              <w:spacing w:after="80"/>
            </w:pPr>
            <w:r>
              <w:t>English Speaking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D5C43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665ABE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BFC2336444414E7895A6188EF8A02162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7A0F44" w:rsidRDefault="00BA549D" w:rsidP="00316CE4">
      <w:r>
        <w:t>Cricket</w:t>
      </w:r>
    </w:p>
    <w:p w:rsidR="00BA549D" w:rsidRPr="00565B06" w:rsidRDefault="00BA549D" w:rsidP="00316CE4">
      <w:r>
        <w:t>Video Gaming</w:t>
      </w:r>
    </w:p>
    <w:sectPr w:rsidR="00BA549D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ABE" w:rsidRDefault="00665ABE" w:rsidP="00F534FB">
      <w:pPr>
        <w:spacing w:after="0"/>
      </w:pPr>
      <w:r>
        <w:separator/>
      </w:r>
    </w:p>
  </w:endnote>
  <w:endnote w:type="continuationSeparator" w:id="0">
    <w:p w:rsidR="00665ABE" w:rsidRDefault="00665AB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ABE" w:rsidRDefault="00665ABE" w:rsidP="00F534FB">
      <w:pPr>
        <w:spacing w:after="0"/>
      </w:pPr>
      <w:r>
        <w:separator/>
      </w:r>
    </w:p>
  </w:footnote>
  <w:footnote w:type="continuationSeparator" w:id="0">
    <w:p w:rsidR="00665ABE" w:rsidRDefault="00665AB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7D5B88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9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65ABE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38B5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549D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d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8C1DBA5ACC4EF79302E0E0E7D35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FBE05-88ED-4FA2-8D3C-44210D386F3A}"/>
      </w:docPartPr>
      <w:docPartBody>
        <w:p w:rsidR="00000000" w:rsidRDefault="00294CA2">
          <w:pPr>
            <w:pStyle w:val="028C1DBA5ACC4EF79302E0E0E7D35444"/>
          </w:pPr>
          <w:r w:rsidRPr="009D0878">
            <w:t>Address</w:t>
          </w:r>
        </w:p>
      </w:docPartBody>
    </w:docPart>
    <w:docPart>
      <w:docPartPr>
        <w:name w:val="C6D04BA0EADD430DBE3AABFE72B6F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AA47F-597F-4A8D-88AA-7859B5A9AF48}"/>
      </w:docPartPr>
      <w:docPartBody>
        <w:p w:rsidR="00000000" w:rsidRDefault="00294CA2">
          <w:pPr>
            <w:pStyle w:val="C6D04BA0EADD430DBE3AABFE72B6FDA2"/>
          </w:pPr>
          <w:r w:rsidRPr="009D0878">
            <w:t>Phone</w:t>
          </w:r>
        </w:p>
      </w:docPartBody>
    </w:docPart>
    <w:docPart>
      <w:docPartPr>
        <w:name w:val="B777AB6D9ED94B90854B485BB0F3C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BA402-C1F7-49C0-8327-F388B5E7C56D}"/>
      </w:docPartPr>
      <w:docPartBody>
        <w:p w:rsidR="00000000" w:rsidRDefault="00294CA2">
          <w:pPr>
            <w:pStyle w:val="B777AB6D9ED94B90854B485BB0F3C8A3"/>
          </w:pPr>
          <w:r w:rsidRPr="009D0878">
            <w:t>Email</w:t>
          </w:r>
        </w:p>
      </w:docPartBody>
    </w:docPart>
    <w:docPart>
      <w:docPartPr>
        <w:name w:val="57B8BF8781474BAF93EAFB842A1C2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7FEC4-A353-487C-A0E1-4907919A541E}"/>
      </w:docPartPr>
      <w:docPartBody>
        <w:p w:rsidR="00000000" w:rsidRDefault="00294CA2">
          <w:pPr>
            <w:pStyle w:val="57B8BF8781474BAF93EAFB842A1C2D56"/>
          </w:pPr>
          <w:r w:rsidRPr="009D0878">
            <w:t>LinkedIn Profile</w:t>
          </w:r>
        </w:p>
      </w:docPartBody>
    </w:docPart>
    <w:docPart>
      <w:docPartPr>
        <w:name w:val="46FE2967EEB641C7A47E645A2ACFA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002E3-320C-4971-8140-97330BF65166}"/>
      </w:docPartPr>
      <w:docPartBody>
        <w:p w:rsidR="00000000" w:rsidRDefault="00294CA2">
          <w:pPr>
            <w:pStyle w:val="46FE2967EEB641C7A47E645A2ACFAF5C"/>
          </w:pPr>
          <w:r w:rsidRPr="00D85CA4">
            <w:t>Objective</w:t>
          </w:r>
        </w:p>
      </w:docPartBody>
    </w:docPart>
    <w:docPart>
      <w:docPartPr>
        <w:name w:val="4FC3D228602A4FA68E5B999644FFC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56E04-22A7-4A00-88FB-BC9847A88431}"/>
      </w:docPartPr>
      <w:docPartBody>
        <w:p w:rsidR="00000000" w:rsidRDefault="00294CA2">
          <w:pPr>
            <w:pStyle w:val="4FC3D228602A4FA68E5B999644FFCD06"/>
          </w:pPr>
          <w:r w:rsidRPr="00565B06">
            <w:t>Education</w:t>
          </w:r>
        </w:p>
      </w:docPartBody>
    </w:docPart>
    <w:docPart>
      <w:docPartPr>
        <w:name w:val="91ECA560C13146C086A149D8FD0E1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5F7A6-11CA-4F5C-9B76-158B9512AD46}"/>
      </w:docPartPr>
      <w:docPartBody>
        <w:p w:rsidR="00000000" w:rsidRDefault="00294CA2">
          <w:pPr>
            <w:pStyle w:val="91ECA560C13146C086A149D8FD0E1CCB"/>
          </w:pPr>
          <w:r w:rsidRPr="00565B06">
            <w:t>Experience</w:t>
          </w:r>
        </w:p>
      </w:docPartBody>
    </w:docPart>
    <w:docPart>
      <w:docPartPr>
        <w:name w:val="F2B2FA24850643B0B727C828FD812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EDE77-8420-4602-A885-2199E1714F31}"/>
      </w:docPartPr>
      <w:docPartBody>
        <w:p w:rsidR="00000000" w:rsidRDefault="00294CA2">
          <w:pPr>
            <w:pStyle w:val="F2B2FA24850643B0B727C828FD812785"/>
          </w:pPr>
          <w:r w:rsidRPr="00565B06">
            <w:t>Skills</w:t>
          </w:r>
        </w:p>
      </w:docPartBody>
    </w:docPart>
    <w:docPart>
      <w:docPartPr>
        <w:name w:val="BFC2336444414E7895A6188EF8A02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DF61-7AAC-4E29-99CA-71AD29678E36}"/>
      </w:docPartPr>
      <w:docPartBody>
        <w:p w:rsidR="00000000" w:rsidRDefault="00294CA2">
          <w:pPr>
            <w:pStyle w:val="BFC2336444414E7895A6188EF8A02162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A2"/>
    <w:rsid w:val="0029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3C4F6AD2B4D56A5E7B807D13412F7">
    <w:name w:val="96C3C4F6AD2B4D56A5E7B807D13412F7"/>
  </w:style>
  <w:style w:type="paragraph" w:customStyle="1" w:styleId="84F715D6BEDD4BCD8B80065F166C2FF2">
    <w:name w:val="84F715D6BEDD4BCD8B80065F166C2FF2"/>
  </w:style>
  <w:style w:type="paragraph" w:customStyle="1" w:styleId="028C1DBA5ACC4EF79302E0E0E7D35444">
    <w:name w:val="028C1DBA5ACC4EF79302E0E0E7D35444"/>
  </w:style>
  <w:style w:type="paragraph" w:customStyle="1" w:styleId="C6D04BA0EADD430DBE3AABFE72B6FDA2">
    <w:name w:val="C6D04BA0EADD430DBE3AABFE72B6FDA2"/>
  </w:style>
  <w:style w:type="paragraph" w:customStyle="1" w:styleId="B777AB6D9ED94B90854B485BB0F3C8A3">
    <w:name w:val="B777AB6D9ED94B90854B485BB0F3C8A3"/>
  </w:style>
  <w:style w:type="paragraph" w:customStyle="1" w:styleId="57B8BF8781474BAF93EAFB842A1C2D56">
    <w:name w:val="57B8BF8781474BAF93EAFB842A1C2D56"/>
  </w:style>
  <w:style w:type="paragraph" w:customStyle="1" w:styleId="66F25168EC4A433480ABA9F7ADA2AB23">
    <w:name w:val="66F25168EC4A433480ABA9F7ADA2AB23"/>
  </w:style>
  <w:style w:type="paragraph" w:customStyle="1" w:styleId="46FE2967EEB641C7A47E645A2ACFAF5C">
    <w:name w:val="46FE2967EEB641C7A47E645A2ACFAF5C"/>
  </w:style>
  <w:style w:type="paragraph" w:customStyle="1" w:styleId="D31C7B09B47D4E3885E6BDFF36305EFA">
    <w:name w:val="D31C7B09B47D4E3885E6BDFF36305EFA"/>
  </w:style>
  <w:style w:type="paragraph" w:customStyle="1" w:styleId="4FC3D228602A4FA68E5B999644FFCD06">
    <w:name w:val="4FC3D228602A4FA68E5B999644FFCD06"/>
  </w:style>
  <w:style w:type="paragraph" w:customStyle="1" w:styleId="AF52CCA38BAE4654A1B243D609BC3403">
    <w:name w:val="AF52CCA38BAE4654A1B243D609BC340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A44411E1521405DA11BDBB33AEE8091">
    <w:name w:val="7A44411E1521405DA11BDBB33AEE8091"/>
  </w:style>
  <w:style w:type="paragraph" w:customStyle="1" w:styleId="68FFACAAC7794C11BA035AA15A5863BB">
    <w:name w:val="68FFACAAC7794C11BA035AA15A5863BB"/>
  </w:style>
  <w:style w:type="paragraph" w:customStyle="1" w:styleId="FB9DFF33A04D4D3E83971B0791632C69">
    <w:name w:val="FB9DFF33A04D4D3E83971B0791632C69"/>
  </w:style>
  <w:style w:type="paragraph" w:customStyle="1" w:styleId="E502D4D9932E4B33B2E7E58617B2EB49">
    <w:name w:val="E502D4D9932E4B33B2E7E58617B2EB49"/>
  </w:style>
  <w:style w:type="paragraph" w:customStyle="1" w:styleId="F22BCCC0572B47E68F14CE54FE478A00">
    <w:name w:val="F22BCCC0572B47E68F14CE54FE478A00"/>
  </w:style>
  <w:style w:type="paragraph" w:customStyle="1" w:styleId="0A800968764147F18768820DC24154D3">
    <w:name w:val="0A800968764147F18768820DC24154D3"/>
  </w:style>
  <w:style w:type="paragraph" w:customStyle="1" w:styleId="8C8E35BC2C4B4EA3BBD6D3BA3E1FCD6F">
    <w:name w:val="8C8E35BC2C4B4EA3BBD6D3BA3E1FCD6F"/>
  </w:style>
  <w:style w:type="paragraph" w:customStyle="1" w:styleId="DE3A190E2DA147F8BF959399F92052CF">
    <w:name w:val="DE3A190E2DA147F8BF959399F92052CF"/>
  </w:style>
  <w:style w:type="paragraph" w:customStyle="1" w:styleId="528B03EDB0A24305A2E92FD0F75F6231">
    <w:name w:val="528B03EDB0A24305A2E92FD0F75F6231"/>
  </w:style>
  <w:style w:type="paragraph" w:customStyle="1" w:styleId="91ECA560C13146C086A149D8FD0E1CCB">
    <w:name w:val="91ECA560C13146C086A149D8FD0E1CCB"/>
  </w:style>
  <w:style w:type="paragraph" w:customStyle="1" w:styleId="7E2B985AE2AB4ADDB39CC87D9EF7771B">
    <w:name w:val="7E2B985AE2AB4ADDB39CC87D9EF7771B"/>
  </w:style>
  <w:style w:type="paragraph" w:customStyle="1" w:styleId="3754A870839A4A8098CDC8537021BF37">
    <w:name w:val="3754A870839A4A8098CDC8537021BF37"/>
  </w:style>
  <w:style w:type="paragraph" w:customStyle="1" w:styleId="8618ED2FC13E45958F477958FBB5CA74">
    <w:name w:val="8618ED2FC13E45958F477958FBB5CA74"/>
  </w:style>
  <w:style w:type="paragraph" w:customStyle="1" w:styleId="B919D3EB8BB34693A7718C777A798F3B">
    <w:name w:val="B919D3EB8BB34693A7718C777A798F3B"/>
  </w:style>
  <w:style w:type="paragraph" w:customStyle="1" w:styleId="1176DE5E60E54A5CB11B0E40E142937D">
    <w:name w:val="1176DE5E60E54A5CB11B0E40E142937D"/>
  </w:style>
  <w:style w:type="paragraph" w:customStyle="1" w:styleId="6B365FBDF93C4DB0A5EB43C4589F1A00">
    <w:name w:val="6B365FBDF93C4DB0A5EB43C4589F1A00"/>
  </w:style>
  <w:style w:type="paragraph" w:customStyle="1" w:styleId="A99C20F0DD214FE490634C1861BC214E">
    <w:name w:val="A99C20F0DD214FE490634C1861BC214E"/>
  </w:style>
  <w:style w:type="paragraph" w:customStyle="1" w:styleId="9454D96CE9F14AEC85486218F890B8D7">
    <w:name w:val="9454D96CE9F14AEC85486218F890B8D7"/>
  </w:style>
  <w:style w:type="paragraph" w:customStyle="1" w:styleId="274E9FE409504DA4AECB56A48F22398A">
    <w:name w:val="274E9FE409504DA4AECB56A48F22398A"/>
  </w:style>
  <w:style w:type="paragraph" w:customStyle="1" w:styleId="21DA625097D9493DAF8E66B38865CBBA">
    <w:name w:val="21DA625097D9493DAF8E66B38865CBBA"/>
  </w:style>
  <w:style w:type="paragraph" w:customStyle="1" w:styleId="F2B2FA24850643B0B727C828FD812785">
    <w:name w:val="F2B2FA24850643B0B727C828FD812785"/>
  </w:style>
  <w:style w:type="paragraph" w:customStyle="1" w:styleId="07CB6048DB2143DD99C2FE321AFCE532">
    <w:name w:val="07CB6048DB2143DD99C2FE321AFCE532"/>
  </w:style>
  <w:style w:type="paragraph" w:customStyle="1" w:styleId="3D1204017A8D440486449853AAEC9121">
    <w:name w:val="3D1204017A8D440486449853AAEC9121"/>
  </w:style>
  <w:style w:type="paragraph" w:customStyle="1" w:styleId="055CB19153024B1DB7825CB51C90DDF6">
    <w:name w:val="055CB19153024B1DB7825CB51C90DDF6"/>
  </w:style>
  <w:style w:type="paragraph" w:customStyle="1" w:styleId="DB7DAB215C3347DDA67AF89C63B578E4">
    <w:name w:val="DB7DAB215C3347DDA67AF89C63B578E4"/>
  </w:style>
  <w:style w:type="paragraph" w:customStyle="1" w:styleId="CB955A393B494AF389569D3DCD7FF1A9">
    <w:name w:val="CB955A393B494AF389569D3DCD7FF1A9"/>
  </w:style>
  <w:style w:type="paragraph" w:customStyle="1" w:styleId="BFC2336444414E7895A6188EF8A02162">
    <w:name w:val="BFC2336444414E7895A6188EF8A02162"/>
  </w:style>
  <w:style w:type="paragraph" w:customStyle="1" w:styleId="792DFCFEDE9D416E9A61F73E1326AA08">
    <w:name w:val="792DFCFEDE9D416E9A61F73E1326A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Flat No. G-4, Star Shelters, Block-18, Gulistan-e-Jauhar</CompanyAddress>
  <CompanyPhone>03202081329</CompanyPhone>
  <CompanyFax/>
  <CompanyEmail>arhamfarooqui777@gmail.com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2023-02-27T18:16:00Z</dcterms:created>
  <dcterms:modified xsi:type="dcterms:W3CDTF">2023-02-27T18:29:00Z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